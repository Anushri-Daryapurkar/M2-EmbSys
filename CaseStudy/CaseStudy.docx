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2E" w:rsidRDefault="00D2695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616450" cy="1231900"/>
                <wp:effectExtent l="0" t="0" r="0" b="635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63.5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" filled="f" stroked="f" strokeweight=".5pt">
                <v:path arrowok="t"/>
                <v:textbox>
                  <w:txbxContent>
                    <w:p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bidi="mr-IN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bidi="mr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9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D87E7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uDL8QA&#10;AADaAAAADwAAAGRycy9kb3ducmV2LnhtbESP3WrCQBSE74W+w3IKvZG6aUGxaTYiQqEgiMbQ60P2&#10;mKTNnk2za37evlsQvBxm5hsm2YymET11rras4GURgSAurK65VJCfP57XIJxH1thYJgUTOdikD7ME&#10;Y20HPlGf+VIECLsYFVTet7GUrqjIoFvYljh4F9sZ9EF2pdQdDgFuGvkaRStpsOawUGFLu4qKn+xq&#10;FHzx7nqcjoff7DLfn/LDdmm+m1app8dx+w7C0+jv4Vv7Uyt4g/8r4Qb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bgy/EAAAA2gAAAA8AAAAAAAAAAAAAAAAAmAIAAGRycy9k&#10;b3ducmV2LnhtbFBLBQYAAAAABAAEAPUAAACJAwAAAAA=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xw1sQA&#10;AADbAAAADwAAAGRycy9kb3ducmV2LnhtbESPQWvCQBCF70L/wzKF3nRjCyWkrlIMKUWQkmjxOmTH&#10;JDQ7G7Jbjf/eORR6m+G9ee+b1WZyvbrQGDrPBpaLBBRx7W3HjYHjoZinoEJEtth7JgM3CrBZP8xW&#10;mFl/5ZIuVWyUhHDI0EAb45BpHeqWHIaFH4hFO/vRYZR1bLQd8SrhrtfPSfKqHXYsDS0OtG2p/ql+&#10;nQH3sczrKi+/vpMivqS87056tzXm6XF6fwMVaYr/5r/rTyv4Qi+/yAB6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8cNbEAAAA2wAAAA8AAAAAAAAAAAAAAAAAmAIAAGRycy9k&#10;b3ducmV2LnhtbFBLBQYAAAAABAAEAPUAAACJAwAAAAA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bidi="mr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5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381CA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">
                <v:shape id="Freeform 101" o:spid="_x0000_s1027" style="position:absolute;left:51058;top:10748;width:12493;height:3937;visibility:visible;mso-wrap-style:square;v-text-anchor:top" coordsize="787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KbY70A&#10;AADaAAAADwAAAGRycy9kb3ducmV2LnhtbERPy2oCMRTdC/5DuAV3mqmgyGiUoohuqwO6vExu55mb&#10;cRI1/n0jFLo8nPdqE0wrHtS7yrKCz0kCgji3uuJCQXbejxcgnEfW2FomBS9ysFkPBytMtX3yNz1O&#10;vhAxhF2KCkrvu1RKl5dk0E1sRxy5H9sb9BH2hdQ9PmO4aeU0SebSYMWxocSOtiXlzelu4oxrfbss&#10;6kPIptuL2Z27JDQ2U2r0Eb6WIDwF/y/+cx+1ghm8r0Q/yPU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/KbY70AAADaAAAADwAAAAAAAAAAAAAAAACYAgAAZHJzL2Rvd25yZXYu&#10;eG1sUEsFBgAAAAAEAAQA9QAAAIID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H+sQA&#10;AADaAAAADwAAAGRycy9kb3ducmV2LnhtbESPQWvCQBSE74L/YXlCb7pJC1JSNyEKxXprta14e2Sf&#10;STD7NmS3Seqv7xYEj8PMfMOsstE0oqfO1ZYVxIsIBHFhdc2lgs/D6/wZhPPIGhvLpOCXHGTpdLLC&#10;RNuBP6jf+1IECLsEFVTet4mUrqjIoFvYljh4Z9sZ9EF2pdQdDgFuGvkYRUtpsOawUGFLm4qKy/7H&#10;KNhd1/lWx9vdt3f4dT095fx+HJR6mI35CwhPo7+Hb+03rWAJ/1fCDZ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B/rEAAAA2gAAAA8AAAAAAAAAAAAAAAAAmAIAAGRycy9k&#10;b3ducmV2LnhtbFBLBQYAAAAABAAEAPUAAACJAw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hMsIA&#10;AADaAAAADwAAAGRycy9kb3ducmV2LnhtbESPS4sCMRCE78L+h9ALXkQzK76YNcqiCB4UWVfvPZOe&#10;BzvpDJOo4783guCxqKqvqPmyNZW4UuNKywq+BhEI4tTqknMFp79NfwbCeWSNlWVScCcHy8VHZ46x&#10;tjf+pevR5yJA2MWooPC+jqV0aUEG3cDWxMHLbGPQB9nkUjd4C3BTyWEUTaTBksNCgTWtCkr/jxej&#10;4DxNDuNeUk+8Xo92erPWUWb2SnU/259vEJ5a/w6/2lutYAr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6EywgAAANoAAAAPAAAAAAAAAAAAAAAAAJgCAABkcnMvZG93&#10;bnJldi54bWxQSwUGAAAAAAQABAD1AAAAhwMAAAAA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:rsidR="00963DA6" w:rsidRDefault="00D26950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mr-IN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B4CE7" w:rsidRPr="007B3ACD" w:rsidRDefault="001B4CE7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F02750" w:rsidRPr="006A3FAB" w:rsidRDefault="00F02750" w:rsidP="006A3FAB">
      <w:pPr>
        <w:pStyle w:val="Heading1"/>
        <w:numPr>
          <w:ilvl w:val="0"/>
          <w:numId w:val="15"/>
        </w:numPr>
        <w:shd w:val="clear" w:color="auto" w:fill="FFFFFF"/>
        <w:spacing w:after="240"/>
        <w:rPr>
          <w:rFonts w:ascii="Segoe UI" w:hAnsi="Segoe UI" w:cs="Segoe UI"/>
          <w:color w:val="24292F"/>
          <w:sz w:val="52"/>
          <w:szCs w:val="52"/>
          <w:lang w:bidi="mr-IN"/>
        </w:rPr>
      </w:pPr>
      <w:bookmarkStart w:id="0" w:name="_Toc229759047"/>
      <w:bookmarkStart w:id="1" w:name="_Toc229764175"/>
      <w:r w:rsidRPr="006A3FAB">
        <w:rPr>
          <w:rFonts w:ascii="Segoe UI" w:hAnsi="Segoe UI" w:cs="Segoe UI"/>
          <w:color w:val="24292F"/>
          <w:sz w:val="28"/>
          <w:szCs w:val="28"/>
        </w:rPr>
        <w:t>Simple Embedded System</w:t>
      </w:r>
    </w:p>
    <w:p w:rsidR="00F02750" w:rsidRPr="00F02750" w:rsidRDefault="00F02750" w:rsidP="00F0275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F02750">
        <w:rPr>
          <w:rFonts w:ascii="Segoe UI" w:hAnsi="Segoe UI" w:cs="Segoe UI"/>
          <w:b/>
          <w:bCs/>
          <w:color w:val="24292F"/>
        </w:rPr>
        <w:t>Fitness Tracker (Smart Watch)</w:t>
      </w:r>
    </w:p>
    <w:p w:rsidR="00F02750" w:rsidRDefault="00F02750" w:rsidP="00F02750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Fitness tracker is a watch that offers extra functionality and connectivity on top of the features offered by standard watches</w:t>
      </w:r>
    </w:p>
    <w:p w:rsidR="00F02750" w:rsidRDefault="00F02750" w:rsidP="00F02750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They do this by including a embedded system that carries out the normal functionality we expect.</w:t>
      </w:r>
    </w:p>
    <w:p w:rsidR="00F02750" w:rsidRDefault="00F02750" w:rsidP="00F02750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This can be w</w:t>
      </w:r>
      <w:r>
        <w:rPr>
          <w:rFonts w:ascii="Segoe UI" w:hAnsi="Segoe UI" w:cs="Segoe UI"/>
          <w:color w:val="24292F"/>
        </w:rPr>
        <w:t>orn on the wrist. Common pieces of functionality found in these types of watch are: Heart rate monitor, Step Count Monitor, Temperature and Humidity Sensor</w:t>
      </w:r>
    </w:p>
    <w:p w:rsidR="00F02750" w:rsidRDefault="00F02750" w:rsidP="00F0275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</w:p>
    <w:p w:rsidR="00F02750" w:rsidRDefault="00F02750" w:rsidP="00F0275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</w:p>
    <w:p w:rsidR="00F02750" w:rsidRDefault="00F02750" w:rsidP="00F0275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</w:p>
    <w:p w:rsidR="00F02750" w:rsidRDefault="00F02750" w:rsidP="00F0275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</w:p>
    <w:p w:rsidR="00F02750" w:rsidRDefault="00F02750" w:rsidP="00F0275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</w:p>
    <w:p w:rsidR="00F02750" w:rsidRDefault="00F02750" w:rsidP="00F0275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</w:p>
    <w:p w:rsidR="00F02750" w:rsidRDefault="00F02750" w:rsidP="00F0275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</w:p>
    <w:p w:rsidR="00F02750" w:rsidRDefault="00F02750" w:rsidP="00F02750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F"/>
        </w:rPr>
      </w:pPr>
    </w:p>
    <w:p w:rsidR="00F02750" w:rsidRPr="00F02750" w:rsidRDefault="00F02750" w:rsidP="00F0275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F02750">
        <w:rPr>
          <w:rFonts w:ascii="Segoe UI" w:hAnsi="Segoe UI" w:cs="Segoe UI"/>
          <w:b/>
          <w:bCs/>
          <w:color w:val="24292F"/>
        </w:rPr>
        <w:lastRenderedPageBreak/>
        <w:t>Block Diagram</w:t>
      </w:r>
      <w:r>
        <w:rPr>
          <w:rFonts w:ascii="Segoe UI" w:hAnsi="Segoe UI" w:cs="Segoe UI"/>
          <w:b/>
          <w:bCs/>
          <w:color w:val="24292F"/>
        </w:rPr>
        <w:t>:</w:t>
      </w:r>
    </w:p>
    <w:p w:rsidR="00F02750" w:rsidRDefault="00F02750" w:rsidP="00F0275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  <w:lang w:bidi="mr-IN"/>
        </w:rPr>
        <w:drawing>
          <wp:inline distT="0" distB="0" distL="0" distR="0" wp14:anchorId="687845E2" wp14:editId="691DE004">
            <wp:extent cx="4550410" cy="2769814"/>
            <wp:effectExtent l="0" t="0" r="0" b="0"/>
            <wp:docPr id="2" name="Picture 2" descr="Fitness_Track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ness_Track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20" cy="2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50" w:rsidRPr="00F02750" w:rsidRDefault="00F02750" w:rsidP="00F0275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24"/>
        </w:rPr>
      </w:pPr>
      <w:r w:rsidRPr="00F02750">
        <w:rPr>
          <w:rFonts w:ascii="Segoe UI" w:hAnsi="Segoe UI" w:cs="Segoe UI"/>
          <w:color w:val="24292F"/>
          <w:sz w:val="24"/>
        </w:rPr>
        <w:t>Microcontroller</w:t>
      </w:r>
    </w:p>
    <w:p w:rsidR="00F02750" w:rsidRDefault="00F02750" w:rsidP="00F0275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Microcontroller is used to do a spe</w:t>
      </w:r>
      <w:r w:rsidR="00D26950">
        <w:rPr>
          <w:rFonts w:ascii="Segoe UI" w:hAnsi="Segoe UI" w:cs="Segoe UI"/>
          <w:color w:val="24292F"/>
        </w:rPr>
        <w:t>c</w:t>
      </w:r>
      <w:bookmarkStart w:id="2" w:name="_GoBack"/>
      <w:bookmarkEnd w:id="2"/>
      <w:r>
        <w:rPr>
          <w:rFonts w:ascii="Segoe UI" w:hAnsi="Segoe UI" w:cs="Segoe UI"/>
          <w:color w:val="24292F"/>
        </w:rPr>
        <w:t>ific task</w:t>
      </w:r>
    </w:p>
    <w:p w:rsidR="00F02750" w:rsidRPr="00F02750" w:rsidRDefault="00F02750" w:rsidP="00F0275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24"/>
        </w:rPr>
      </w:pPr>
      <w:r w:rsidRPr="00F02750">
        <w:rPr>
          <w:rFonts w:ascii="Segoe UI" w:hAnsi="Segoe UI" w:cs="Segoe UI"/>
          <w:color w:val="24292F"/>
          <w:sz w:val="24"/>
        </w:rPr>
        <w:t>LCD Display</w:t>
      </w:r>
    </w:p>
    <w:p w:rsidR="00F02750" w:rsidRDefault="00F02750" w:rsidP="00F0275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To display all the parameters like temperature, humidity, step count and Heart Beat Counts on the screen</w:t>
      </w:r>
    </w:p>
    <w:p w:rsidR="00F02750" w:rsidRPr="00F02750" w:rsidRDefault="00F02750" w:rsidP="00F0275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24"/>
        </w:rPr>
      </w:pPr>
      <w:r w:rsidRPr="00F02750">
        <w:rPr>
          <w:rFonts w:ascii="Segoe UI" w:hAnsi="Segoe UI" w:cs="Segoe UI"/>
          <w:color w:val="24292F"/>
          <w:sz w:val="24"/>
        </w:rPr>
        <w:t>Battery Charger</w:t>
      </w:r>
    </w:p>
    <w:p w:rsidR="00F02750" w:rsidRDefault="00F02750" w:rsidP="00F0275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>Fit</w:t>
      </w:r>
      <w:r>
        <w:rPr>
          <w:rFonts w:ascii="Segoe UI" w:hAnsi="Segoe UI" w:cs="Segoe UI"/>
          <w:color w:val="24292F"/>
        </w:rPr>
        <w:t>n</w:t>
      </w:r>
      <w:r>
        <w:rPr>
          <w:rFonts w:ascii="Segoe UI" w:hAnsi="Segoe UI" w:cs="Segoe UI"/>
          <w:color w:val="24292F"/>
        </w:rPr>
        <w:t>ess tracker is built with battery. to charge the battery battery charger is connected</w:t>
      </w:r>
    </w:p>
    <w:p w:rsidR="00F02750" w:rsidRDefault="00F02750" w:rsidP="00F0275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2"/>
          <w:szCs w:val="32"/>
        </w:rPr>
      </w:pPr>
    </w:p>
    <w:p w:rsidR="00F02750" w:rsidRDefault="00F02750" w:rsidP="00F0275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2"/>
          <w:szCs w:val="32"/>
        </w:rPr>
      </w:pPr>
    </w:p>
    <w:p w:rsidR="00F02750" w:rsidRDefault="00F02750" w:rsidP="00F0275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2"/>
          <w:szCs w:val="32"/>
        </w:rPr>
      </w:pPr>
    </w:p>
    <w:p w:rsidR="00F02750" w:rsidRDefault="00F02750" w:rsidP="00F0275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2"/>
          <w:szCs w:val="32"/>
        </w:rPr>
      </w:pPr>
    </w:p>
    <w:p w:rsidR="00F02750" w:rsidRPr="00F02750" w:rsidRDefault="00F02750" w:rsidP="00F0275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  <w:sz w:val="32"/>
          <w:szCs w:val="32"/>
        </w:rPr>
      </w:pPr>
      <w:r w:rsidRPr="00F02750">
        <w:rPr>
          <w:rFonts w:ascii="Segoe UI" w:hAnsi="Segoe UI" w:cs="Segoe UI"/>
          <w:b/>
          <w:bCs/>
          <w:color w:val="24292F"/>
          <w:sz w:val="32"/>
          <w:szCs w:val="32"/>
        </w:rPr>
        <w:lastRenderedPageBreak/>
        <w:t>Requirements</w:t>
      </w:r>
    </w:p>
    <w:p w:rsidR="00F02750" w:rsidRPr="00F02750" w:rsidRDefault="00F02750" w:rsidP="00F0275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F02750">
        <w:rPr>
          <w:rFonts w:ascii="Segoe UI" w:hAnsi="Segoe UI" w:cs="Segoe UI"/>
          <w:b/>
          <w:bCs/>
          <w:color w:val="24292F"/>
        </w:rPr>
        <w:t>High Level Requirements</w:t>
      </w:r>
      <w:r>
        <w:rPr>
          <w:rFonts w:ascii="Segoe UI" w:hAnsi="Segoe UI" w:cs="Segoe UI"/>
          <w:b/>
          <w:bCs/>
          <w:color w:val="24292F"/>
        </w:rPr>
        <w:t>:</w:t>
      </w:r>
    </w:p>
    <w:p w:rsidR="00F02750" w:rsidRPr="00F02750" w:rsidRDefault="00F02750" w:rsidP="00F02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5470"/>
      </w:tblGrid>
      <w:tr w:rsidR="00F02750" w:rsidTr="006A3FAB">
        <w:trPr>
          <w:trHeight w:val="250"/>
        </w:trPr>
        <w:tc>
          <w:tcPr>
            <w:tcW w:w="1442" w:type="dxa"/>
            <w:vAlign w:val="center"/>
          </w:tcPr>
          <w:p w:rsidR="00F02750" w:rsidRDefault="00F02750" w:rsidP="00F0275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ID</w:t>
            </w:r>
          </w:p>
        </w:tc>
        <w:tc>
          <w:tcPr>
            <w:tcW w:w="5470" w:type="dxa"/>
            <w:vAlign w:val="center"/>
          </w:tcPr>
          <w:p w:rsidR="00F02750" w:rsidRDefault="00F02750" w:rsidP="00F0275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F02750" w:rsidTr="006A3FAB">
        <w:trPr>
          <w:trHeight w:val="250"/>
        </w:trPr>
        <w:tc>
          <w:tcPr>
            <w:tcW w:w="1442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HR01</w:t>
            </w:r>
          </w:p>
        </w:tc>
        <w:tc>
          <w:tcPr>
            <w:tcW w:w="5470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Should be able to turn on after pushing Power button</w:t>
            </w:r>
          </w:p>
        </w:tc>
      </w:tr>
      <w:tr w:rsidR="00F02750" w:rsidTr="006A3FAB">
        <w:trPr>
          <w:trHeight w:val="250"/>
        </w:trPr>
        <w:tc>
          <w:tcPr>
            <w:tcW w:w="1442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HR02</w:t>
            </w:r>
          </w:p>
        </w:tc>
        <w:tc>
          <w:tcPr>
            <w:tcW w:w="5470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Should be able to display Temperature and Humidity on screen</w:t>
            </w:r>
          </w:p>
        </w:tc>
      </w:tr>
      <w:tr w:rsidR="00F02750" w:rsidTr="006A3FAB">
        <w:trPr>
          <w:trHeight w:val="261"/>
        </w:trPr>
        <w:tc>
          <w:tcPr>
            <w:tcW w:w="1442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HR03</w:t>
            </w:r>
          </w:p>
        </w:tc>
        <w:tc>
          <w:tcPr>
            <w:tcW w:w="5470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Should be able to display Heart beat rate on the screen</w:t>
            </w:r>
          </w:p>
        </w:tc>
      </w:tr>
      <w:tr w:rsidR="00F02750" w:rsidTr="006A3FAB">
        <w:trPr>
          <w:trHeight w:val="250"/>
        </w:trPr>
        <w:tc>
          <w:tcPr>
            <w:tcW w:w="1442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HR04</w:t>
            </w:r>
          </w:p>
        </w:tc>
        <w:tc>
          <w:tcPr>
            <w:tcW w:w="5470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Should be able to display Steps count on the screen</w:t>
            </w:r>
          </w:p>
        </w:tc>
      </w:tr>
      <w:tr w:rsidR="00F02750" w:rsidTr="006A3FAB">
        <w:trPr>
          <w:trHeight w:val="261"/>
        </w:trPr>
        <w:tc>
          <w:tcPr>
            <w:tcW w:w="1442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HR05</w:t>
            </w:r>
          </w:p>
        </w:tc>
        <w:tc>
          <w:tcPr>
            <w:tcW w:w="5470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Should be able to connect to the Bluetooth</w:t>
            </w:r>
          </w:p>
        </w:tc>
      </w:tr>
    </w:tbl>
    <w:p w:rsidR="00F02750" w:rsidRPr="00F02750" w:rsidRDefault="00F02750" w:rsidP="00F02750"/>
    <w:p w:rsidR="00F02750" w:rsidRPr="006A3FAB" w:rsidRDefault="00F02750" w:rsidP="00F0275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</w:rPr>
      </w:pPr>
      <w:r w:rsidRPr="006A3FAB">
        <w:rPr>
          <w:rFonts w:ascii="Segoe UI" w:hAnsi="Segoe UI" w:cs="Segoe UI"/>
          <w:b/>
          <w:bCs/>
        </w:rPr>
        <w:t>Low level Requirements</w:t>
      </w:r>
      <w:r w:rsidR="006A3FAB">
        <w:rPr>
          <w:rFonts w:ascii="Segoe UI" w:hAnsi="Segoe UI" w:cs="Segoe U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5531"/>
      </w:tblGrid>
      <w:tr w:rsidR="00F02750" w:rsidTr="006A3FAB">
        <w:trPr>
          <w:trHeight w:val="167"/>
        </w:trPr>
        <w:tc>
          <w:tcPr>
            <w:tcW w:w="1381" w:type="dxa"/>
            <w:vAlign w:val="center"/>
          </w:tcPr>
          <w:p w:rsidR="00F02750" w:rsidRDefault="00F02750" w:rsidP="00F0275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ID</w:t>
            </w:r>
          </w:p>
        </w:tc>
        <w:tc>
          <w:tcPr>
            <w:tcW w:w="5531" w:type="dxa"/>
            <w:vAlign w:val="center"/>
          </w:tcPr>
          <w:p w:rsidR="00F02750" w:rsidRDefault="00F02750" w:rsidP="00F02750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</w:p>
        </w:tc>
      </w:tr>
      <w:tr w:rsidR="00F02750" w:rsidTr="006A3FAB">
        <w:trPr>
          <w:trHeight w:val="160"/>
        </w:trPr>
        <w:tc>
          <w:tcPr>
            <w:tcW w:w="1381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LR01</w:t>
            </w:r>
          </w:p>
        </w:tc>
        <w:tc>
          <w:tcPr>
            <w:tcW w:w="5531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Should be able to monitor and charge the battery</w:t>
            </w:r>
          </w:p>
        </w:tc>
      </w:tr>
      <w:tr w:rsidR="00F02750" w:rsidTr="006A3FAB">
        <w:trPr>
          <w:trHeight w:val="160"/>
        </w:trPr>
        <w:tc>
          <w:tcPr>
            <w:tcW w:w="1381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LR02</w:t>
            </w:r>
          </w:p>
        </w:tc>
        <w:tc>
          <w:tcPr>
            <w:tcW w:w="5531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Temperature and Humidity should be sensed by sensor</w:t>
            </w:r>
          </w:p>
        </w:tc>
      </w:tr>
      <w:tr w:rsidR="00F02750" w:rsidTr="006A3FAB">
        <w:trPr>
          <w:trHeight w:val="160"/>
        </w:trPr>
        <w:tc>
          <w:tcPr>
            <w:tcW w:w="1381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LR03</w:t>
            </w:r>
          </w:p>
        </w:tc>
        <w:tc>
          <w:tcPr>
            <w:tcW w:w="5531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Heart Beat rate should be count by sensor</w:t>
            </w:r>
          </w:p>
        </w:tc>
      </w:tr>
      <w:tr w:rsidR="00F02750" w:rsidTr="006A3FAB">
        <w:trPr>
          <w:trHeight w:val="160"/>
        </w:trPr>
        <w:tc>
          <w:tcPr>
            <w:tcW w:w="1381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LR04</w:t>
            </w:r>
          </w:p>
        </w:tc>
        <w:tc>
          <w:tcPr>
            <w:tcW w:w="5531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Sensor should sense the number of steps user take</w:t>
            </w:r>
          </w:p>
        </w:tc>
      </w:tr>
      <w:tr w:rsidR="00F02750" w:rsidTr="006A3FAB">
        <w:trPr>
          <w:trHeight w:val="167"/>
        </w:trPr>
        <w:tc>
          <w:tcPr>
            <w:tcW w:w="1381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LR05</w:t>
            </w:r>
          </w:p>
        </w:tc>
        <w:tc>
          <w:tcPr>
            <w:tcW w:w="5531" w:type="dxa"/>
            <w:vAlign w:val="center"/>
          </w:tcPr>
          <w:p w:rsidR="00F02750" w:rsidRDefault="00F02750" w:rsidP="00F02750">
            <w:pPr>
              <w:spacing w:after="24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Bluetooth should be connected to the available nearby device</w:t>
            </w:r>
          </w:p>
        </w:tc>
      </w:tr>
    </w:tbl>
    <w:p w:rsidR="00F02750" w:rsidRDefault="00F02750" w:rsidP="00F02750"/>
    <w:p w:rsidR="00F02750" w:rsidRDefault="00F02750" w:rsidP="00F02750"/>
    <w:p w:rsidR="00F02750" w:rsidRDefault="00F02750" w:rsidP="00F02750"/>
    <w:p w:rsidR="00F02750" w:rsidRDefault="00F02750" w:rsidP="00F02750">
      <w:pPr>
        <w:ind w:firstLine="0"/>
      </w:pPr>
    </w:p>
    <w:p w:rsidR="00F02750" w:rsidRPr="00F02750" w:rsidRDefault="00F02750" w:rsidP="00F02750"/>
    <w:p w:rsidR="00F02750" w:rsidRPr="00F02750" w:rsidRDefault="00F02750" w:rsidP="006A3FAB">
      <w:pPr>
        <w:pStyle w:val="Heading1"/>
        <w:numPr>
          <w:ilvl w:val="0"/>
          <w:numId w:val="15"/>
        </w:numPr>
        <w:shd w:val="clear" w:color="auto" w:fill="FFFFFF"/>
        <w:spacing w:before="360" w:after="240"/>
        <w:rPr>
          <w:rFonts w:ascii="Segoe UI" w:hAnsi="Segoe UI" w:cs="Segoe UI"/>
          <w:color w:val="24292F"/>
          <w:sz w:val="28"/>
          <w:szCs w:val="28"/>
        </w:rPr>
      </w:pPr>
      <w:r w:rsidRPr="00F02750">
        <w:rPr>
          <w:rFonts w:ascii="Segoe UI" w:hAnsi="Segoe UI" w:cs="Segoe UI"/>
          <w:color w:val="24292F"/>
          <w:sz w:val="28"/>
          <w:szCs w:val="28"/>
        </w:rPr>
        <w:t>Mid-Complex Embedded System</w:t>
      </w:r>
    </w:p>
    <w:p w:rsidR="00F02750" w:rsidRPr="006A3FAB" w:rsidRDefault="00F02750" w:rsidP="00F0275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6A3FAB">
        <w:rPr>
          <w:rFonts w:ascii="Segoe UI" w:hAnsi="Segoe UI" w:cs="Segoe UI"/>
          <w:b/>
          <w:bCs/>
          <w:color w:val="24292F"/>
        </w:rPr>
        <w:t>Automatic Teller Machine</w:t>
      </w:r>
    </w:p>
    <w:p w:rsidR="00F02750" w:rsidRPr="00F02750" w:rsidRDefault="00F02750" w:rsidP="00F0275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F"/>
        </w:rPr>
      </w:pPr>
      <w:r w:rsidRPr="00F02750">
        <w:rPr>
          <w:rFonts w:ascii="Segoe UI" w:hAnsi="Segoe UI" w:cs="Segoe UI"/>
          <w:b/>
          <w:bCs/>
          <w:color w:val="24292F"/>
        </w:rPr>
        <w:t>Block Diagram</w:t>
      </w:r>
      <w:r>
        <w:rPr>
          <w:rFonts w:ascii="Segoe UI" w:hAnsi="Segoe UI" w:cs="Segoe UI"/>
          <w:b/>
          <w:bCs/>
          <w:color w:val="24292F"/>
        </w:rPr>
        <w:t>:</w:t>
      </w:r>
    </w:p>
    <w:p w:rsidR="00F02750" w:rsidRDefault="00F02750" w:rsidP="00F0275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  <w:lang w:bidi="mr-IN"/>
        </w:rPr>
        <w:drawing>
          <wp:inline distT="0" distB="0" distL="0" distR="0" wp14:anchorId="3A27EF64" wp14:editId="2917A56C">
            <wp:extent cx="6035040" cy="3787140"/>
            <wp:effectExtent l="0" t="0" r="0" b="0"/>
            <wp:docPr id="1" name="Picture 1" descr="ATM_BlockDiagram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M_BlockDiagram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053C2C" w:rsidRDefault="00053C2C" w:rsidP="006A3FAB">
      <w:pPr>
        <w:ind w:firstLine="0"/>
      </w:pPr>
    </w:p>
    <w:sectPr w:rsidR="00053C2C" w:rsidSect="00015EE5">
      <w:headerReference w:type="default" r:id="rId19"/>
      <w:footerReference w:type="defaul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CF1" w:rsidRDefault="00A96CF1" w:rsidP="006A582B">
      <w:r>
        <w:separator/>
      </w:r>
    </w:p>
  </w:endnote>
  <w:endnote w:type="continuationSeparator" w:id="0">
    <w:p w:rsidR="00A96CF1" w:rsidRDefault="00A96CF1" w:rsidP="006A582B">
      <w:r>
        <w:continuationSeparator/>
      </w:r>
    </w:p>
  </w:endnote>
  <w:endnote w:type="continuationNotice" w:id="1">
    <w:p w:rsidR="00A96CF1" w:rsidRDefault="00A96C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26950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D26950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CF1" w:rsidRDefault="00A96CF1" w:rsidP="006A582B">
      <w:r>
        <w:separator/>
      </w:r>
    </w:p>
  </w:footnote>
  <w:footnote w:type="continuationSeparator" w:id="0">
    <w:p w:rsidR="00A96CF1" w:rsidRDefault="00A96CF1" w:rsidP="006A582B">
      <w:r>
        <w:continuationSeparator/>
      </w:r>
    </w:p>
  </w:footnote>
  <w:footnote w:type="continuationNotice" w:id="1">
    <w:p w:rsidR="00A96CF1" w:rsidRDefault="00A96C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mr-IN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734043"/>
    <w:multiLevelType w:val="multilevel"/>
    <w:tmpl w:val="27C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C9641E"/>
    <w:multiLevelType w:val="multilevel"/>
    <w:tmpl w:val="32DC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72A17"/>
    <w:multiLevelType w:val="hybridMultilevel"/>
    <w:tmpl w:val="4FE8F3E6"/>
    <w:lvl w:ilvl="0" w:tplc="B23AEDF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E2676C"/>
    <w:multiLevelType w:val="multilevel"/>
    <w:tmpl w:val="E12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8B4FE9"/>
    <w:multiLevelType w:val="multilevel"/>
    <w:tmpl w:val="D658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  <w:num w:numId="12">
    <w:abstractNumId w:val="4"/>
  </w:num>
  <w:num w:numId="13">
    <w:abstractNumId w:val="13"/>
  </w:num>
  <w:num w:numId="14">
    <w:abstractNumId w:val="12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3FAB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6CF1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950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750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5:docId w15:val="{FBF7098E-1DE6-4657-B9D1-1DEC5FBB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user-images.githubusercontent.com/98867361/154805841-384be628-4d9e-421e-89e3-7bc9a3374598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user-images.githubusercontent.com/98867361/154792665-3b9adea4-e928-490b-bed0-f8e5bf13630b.png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D2D1A2C-41C1-46CB-98F9-30E484861BC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0E5456B-04B1-412E-9DC8-387A282FD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0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1666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Windows User</cp:lastModifiedBy>
  <cp:revision>2</cp:revision>
  <cp:lastPrinted>2014-03-29T07:34:00Z</cp:lastPrinted>
  <dcterms:created xsi:type="dcterms:W3CDTF">2022-02-19T15:17:00Z</dcterms:created>
  <dcterms:modified xsi:type="dcterms:W3CDTF">2022-02-19T15:17:00Z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